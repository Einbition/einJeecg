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Volatile关键字实现原理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认识volatile关键字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用一个线程读数据，一个线程改数据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存在数据的不一致性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机器硬件CPU与JMM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Cache模型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97860" cy="2055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3555" cy="255651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程序的局部执行原理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CPU缓存的一致性问题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71520" cy="176974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解决方案：</w:t>
      </w:r>
    </w:p>
    <w:p>
      <w:pPr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总线加锁（粒度太大）</w:t>
      </w:r>
    </w:p>
    <w:p>
      <w:pPr>
        <w:numPr>
          <w:ilvl w:val="0"/>
          <w:numId w:val="3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MESI（）</w:t>
      </w:r>
    </w:p>
    <w:p>
      <w:pPr>
        <w:numPr>
          <w:ilvl w:val="1"/>
          <w:numId w:val="3"/>
        </w:numPr>
        <w:ind w:left="1155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读操作：不做任何事情，把Cache中的数据读到寄存器</w:t>
      </w:r>
    </w:p>
    <w:p>
      <w:pPr>
        <w:numPr>
          <w:ilvl w:val="1"/>
          <w:numId w:val="3"/>
        </w:numPr>
        <w:ind w:left="1155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写操作：发出信号通知其他的CPU讲改变量的Cache line置为无效，其他的CPU要访问这个变量的时候，只能从内存中获取。</w:t>
      </w:r>
    </w:p>
    <w:p>
      <w:pPr>
        <w:numPr>
          <w:numId w:val="0"/>
        </w:numPr>
        <w:ind w:left="73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line  CPU的cache中会增加很多的Cache line</w:t>
      </w:r>
    </w:p>
    <w:p>
      <w:pPr>
        <w:numPr>
          <w:numId w:val="0"/>
        </w:numPr>
        <w:ind w:left="735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9495" cy="190754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865" cy="285178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主存中的数据所有线程都可以访问（共享数据）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每个线程都有自己的工作空间，（本地内存）（私有数据）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工作空间数据：局部变量、内存的副本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线程不能直接修改内存中的数据，只能读到工作空间来修改，修改完成后刷新到内存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6565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Volatile关键字的语义分析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volatile作用：让其他线程能够马上感知到某一线程多某个变量的修改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保证可见性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对共享变量的修改，其他的线程马上能感知到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不能保证原子性  读、写、（i++）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保证有序性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重排序（编译阶段、指令优化阶段）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输入程序的代码顺序并不是实际执行的顺序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重排序后对单线程没有影响，对多线程有影响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volatile规则：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对于volatile修饰的变量：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volatile之前的代码不能调整到他的后面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volatile之后的代码不能调整到他的前面（as if seria）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霸道（位置不变化）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a=3;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b=5;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Int j=3;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a=3;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b=5;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m=i+j;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J++;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volatile的原理和实现机制(锁、轻量级)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HSDIS   --反编译---汇编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--class---JVM---》ASM文件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Volatile  int  a ;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:a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Volatile的使用场景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状态标志（开关模式）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ShutDowsnDemmo extends Thread{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volatile boolean started=false;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while(started){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dowork();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shutdown(){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started=false;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双重检查锁定（double-checked-locking）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DCL（7）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 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volatile static Singleton instance;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Singleton getInstance(){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if(instance==null){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synchronized (Singleton.class){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instance=new Singleton();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需要利用顺序性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volatile与synchronized的区别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Volatile只能修饰变量，synchronized只能修饰方法和语句</w:t>
      </w:r>
      <w:bookmarkStart w:id="0" w:name="_GoBack"/>
      <w:bookmarkEnd w:id="0"/>
      <w:r>
        <w:rPr>
          <w:rFonts w:hint="eastAsia"/>
          <w:lang w:val="en-US" w:eastAsia="zh-CN"/>
        </w:rPr>
        <w:t>块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对原子性的保证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synchronized可以保证原子性，Volatile不能保证原子性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对可见性的保证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都可以保证可见性，但实现原理不同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Volatile对变量加了lock，synchronized使用monitorEnter和monitorexit  monitor  JVM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对有序性的保证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Volatile能保证有序，synchronized可以保证有序性，但是代价（重量级）并发退化到串行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synchronized引起阻塞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Volatile不会引起阻塞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FCE9F"/>
    <w:multiLevelType w:val="singleLevel"/>
    <w:tmpl w:val="9E4FCE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56D83F"/>
    <w:multiLevelType w:val="singleLevel"/>
    <w:tmpl w:val="DE56D83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CF337A"/>
    <w:multiLevelType w:val="singleLevel"/>
    <w:tmpl w:val="E7CF337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9B4EF62"/>
    <w:multiLevelType w:val="singleLevel"/>
    <w:tmpl w:val="F9B4EF6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BB67C1C"/>
    <w:multiLevelType w:val="singleLevel"/>
    <w:tmpl w:val="1BB67C1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1F2AB38F"/>
    <w:multiLevelType w:val="multilevel"/>
    <w:tmpl w:val="1F2AB38F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155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575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995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41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835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25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675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095" w:leftChars="0" w:hanging="420" w:firstLineChars="0"/>
      </w:pPr>
      <w:rPr>
        <w:rFonts w:hint="default"/>
      </w:rPr>
    </w:lvl>
  </w:abstractNum>
  <w:abstractNum w:abstractNumId="6">
    <w:nsid w:val="2498EFA0"/>
    <w:multiLevelType w:val="singleLevel"/>
    <w:tmpl w:val="2498EFA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0BD4428"/>
    <w:multiLevelType w:val="singleLevel"/>
    <w:tmpl w:val="70BD44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8664D"/>
    <w:rsid w:val="06CE06D8"/>
    <w:rsid w:val="17196784"/>
    <w:rsid w:val="2558664D"/>
    <w:rsid w:val="25E114D9"/>
    <w:rsid w:val="2F14497E"/>
    <w:rsid w:val="3D9A5C51"/>
    <w:rsid w:val="44F93B63"/>
    <w:rsid w:val="5E995C22"/>
    <w:rsid w:val="5F0F3E04"/>
    <w:rsid w:val="6693461C"/>
    <w:rsid w:val="6D535020"/>
    <w:rsid w:val="6E7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2018-09-16T08:31:00Z</dcterms:created>
  <dc:creator>大海</dc:creator>
  <cp:lastModifiedBy>大海</cp:lastModifiedBy>
  <dcterms:modified xsi:type="dcterms:W3CDTF">2018-09-16T14:14:38Z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